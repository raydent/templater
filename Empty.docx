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208" w:rsidRPr="002F4208" w:rsidRDefault="002F4208" w:rsidP="00AF3DBC">
      <w:pPr>
        <w:pStyle w:val="Heading1"/>
        <w:rPr>
          <w:lang w:val="en-US"/>
        </w:rPr>
      </w:pPr>
      <w:r>
        <w:rPr>
          <w:lang w:val="en-US"/>
        </w:rPr>
        <w:t>Heading1</w:t>
      </w:r>
    </w:p>
    <w:p w:rsidR="002F4208" w:rsidRPr="002F4208" w:rsidRDefault="002F4208" w:rsidP="002F4208">
      <w:pPr>
        <w:pStyle w:val="Heading2"/>
        <w:rPr>
          <w:lang w:val="en-US"/>
        </w:rPr>
      </w:pPr>
      <w:r>
        <w:rPr>
          <w:lang w:val="en-US"/>
        </w:rPr>
        <w:t>Heading2</w:t>
      </w:r>
    </w:p>
    <w:p w:rsidR="002F4208" w:rsidRDefault="002F4208" w:rsidP="002F4208">
      <w:pPr>
        <w:pStyle w:val="Heading3"/>
      </w:pPr>
      <w:r>
        <w:rPr>
          <w:lang w:val="en-US"/>
        </w:rPr>
        <w:t>Heading 3</w:t>
      </w:r>
    </w:p>
    <w:p w:rsidR="002F4208" w:rsidRPr="002F4208" w:rsidRDefault="002F4208" w:rsidP="002F4208">
      <w:pPr>
        <w:pStyle w:val="Heading4"/>
        <w:rPr>
          <w:lang w:val="en-US"/>
        </w:rPr>
      </w:pPr>
      <w:r>
        <w:rPr>
          <w:lang w:val="en-US"/>
        </w:rPr>
        <w:t>Heading4</w:t>
      </w:r>
    </w:p>
    <w:p w:rsidR="002F4208" w:rsidRDefault="002F4208" w:rsidP="002F4208">
      <w:pPr>
        <w:pStyle w:val="Heading5"/>
        <w:rPr>
          <w:lang w:val="en-US"/>
        </w:rPr>
      </w:pPr>
      <w:r>
        <w:rPr>
          <w:lang w:val="en-US"/>
        </w:rPr>
        <w:t>Heading 5</w:t>
      </w:r>
    </w:p>
    <w:p w:rsidR="002F4208" w:rsidRDefault="002F4208" w:rsidP="002F4208">
      <w:pPr>
        <w:rPr>
          <w:lang w:val="en-US"/>
        </w:rPr>
      </w:pPr>
    </w:p>
    <w:p w:rsidR="002F4208" w:rsidRDefault="002F4208" w:rsidP="002F4208">
      <w:pPr>
        <w:pStyle w:val="NoSpacing"/>
        <w:rPr>
          <w:lang w:val="en-US"/>
        </w:rPr>
      </w:pPr>
      <w:r>
        <w:rPr>
          <w:lang w:val="en-US"/>
        </w:rPr>
        <w:t>NoSpacing style</w:t>
      </w:r>
    </w:p>
    <w:p w:rsidR="002F4208" w:rsidRDefault="002F4208" w:rsidP="002F4208">
      <w:pPr>
        <w:rPr>
          <w:lang w:val="en-US"/>
        </w:rPr>
      </w:pPr>
    </w:p>
    <w:p w:rsidR="002F4208" w:rsidRPr="002F4208" w:rsidRDefault="002F4208" w:rsidP="002F4208">
      <w:pPr>
        <w:rPr>
          <w:lang w:val="en-US"/>
        </w:rPr>
      </w:pPr>
      <w:r>
        <w:rPr>
          <w:lang w:val="en-US"/>
        </w:rPr>
        <w:t>Normal style</w:t>
      </w:r>
      <w:bookmarkStart w:id="0" w:name="_GoBack"/>
      <w:bookmarkEnd w:id="0"/>
    </w:p>
    <w:sectPr w:rsidR="002F4208" w:rsidRPr="002F4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5E3" w:rsidRDefault="00ED35E3" w:rsidP="002F4208">
      <w:pPr>
        <w:spacing w:after="0" w:line="240" w:lineRule="auto"/>
      </w:pPr>
      <w:r>
        <w:separator/>
      </w:r>
    </w:p>
  </w:endnote>
  <w:endnote w:type="continuationSeparator" w:id="0">
    <w:p w:rsidR="00ED35E3" w:rsidRDefault="00ED35E3" w:rsidP="002F4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5E3" w:rsidRDefault="00ED35E3" w:rsidP="002F4208">
      <w:pPr>
        <w:spacing w:after="0" w:line="240" w:lineRule="auto"/>
      </w:pPr>
      <w:r>
        <w:separator/>
      </w:r>
    </w:p>
  </w:footnote>
  <w:footnote w:type="continuationSeparator" w:id="0">
    <w:p w:rsidR="00ED35E3" w:rsidRDefault="00ED35E3" w:rsidP="002F42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842B4"/>
    <w:multiLevelType w:val="multilevel"/>
    <w:tmpl w:val="679649F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Theme="majorHAnsi" w:hAnsiTheme="majorHAnsi"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208"/>
    <w:rsid w:val="00252D34"/>
    <w:rsid w:val="002F4208"/>
    <w:rsid w:val="007F2944"/>
    <w:rsid w:val="008D607F"/>
    <w:rsid w:val="00AF3DBC"/>
    <w:rsid w:val="00EA3AA1"/>
    <w:rsid w:val="00ED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C75CF-AD22-421F-AD42-3313CA3EB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07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420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420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420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20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20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20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20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2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60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42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42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F420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20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20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2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2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F42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208"/>
  </w:style>
  <w:style w:type="paragraph" w:styleId="Footer">
    <w:name w:val="footer"/>
    <w:basedOn w:val="Normal"/>
    <w:link w:val="FooterChar"/>
    <w:uiPriority w:val="99"/>
    <w:unhideWhenUsed/>
    <w:rsid w:val="002F42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208"/>
  </w:style>
  <w:style w:type="paragraph" w:styleId="NoSpacing">
    <w:name w:val="No Spacing"/>
    <w:uiPriority w:val="1"/>
    <w:qFormat/>
    <w:rsid w:val="002F42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01</dc:creator>
  <cp:keywords/>
  <dc:description/>
  <cp:lastModifiedBy>USER 01</cp:lastModifiedBy>
  <cp:revision>3</cp:revision>
  <dcterms:created xsi:type="dcterms:W3CDTF">2020-12-07T09:54:00Z</dcterms:created>
  <dcterms:modified xsi:type="dcterms:W3CDTF">2020-12-07T10:33:00Z</dcterms:modified>
</cp:coreProperties>
</file>